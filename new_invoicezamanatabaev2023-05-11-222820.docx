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zamanatabaev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0554096666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notebook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132.0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36.0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book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40.0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368.0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331.2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